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52EC0" w14:textId="136A711C" w:rsidR="00496AD8" w:rsidRPr="00363C73" w:rsidRDefault="00363C73" w:rsidP="00C92D60">
      <w:pPr>
        <w:rPr>
          <w:rFonts w:asciiTheme="minorHAnsi" w:eastAsia="MS Mincho" w:hAnsiTheme="minorHAnsi"/>
          <w:sz w:val="40"/>
          <w:szCs w:val="40"/>
        </w:rPr>
      </w:pPr>
      <w:r w:rsidRPr="00363C73">
        <w:rPr>
          <w:rFonts w:asciiTheme="minorHAnsi" w:eastAsia="MS Mincho" w:hAnsiTheme="minorHAnsi"/>
          <w:sz w:val="40"/>
          <w:szCs w:val="40"/>
        </w:rPr>
        <w:t xml:space="preserve">Sprintplan Justin Munk </w:t>
      </w:r>
      <w:proofErr w:type="spellStart"/>
      <w:r w:rsidRPr="00363C73">
        <w:rPr>
          <w:rFonts w:asciiTheme="minorHAnsi" w:eastAsia="MS Mincho" w:hAnsiTheme="minorHAnsi"/>
          <w:sz w:val="40"/>
          <w:szCs w:val="40"/>
        </w:rPr>
        <w:t>Bluebird</w:t>
      </w:r>
      <w:proofErr w:type="spellEnd"/>
    </w:p>
    <w:p w14:paraId="61333F2A" w14:textId="77777777" w:rsidR="009A6784" w:rsidRDefault="009A6784" w:rsidP="00C92D60">
      <w:pPr>
        <w:rPr>
          <w:rFonts w:asciiTheme="minorHAnsi" w:eastAsia="MS Mincho" w:hAnsiTheme="minorHAnsi"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9"/>
        <w:gridCol w:w="1100"/>
        <w:gridCol w:w="1220"/>
        <w:gridCol w:w="1113"/>
        <w:gridCol w:w="1305"/>
        <w:gridCol w:w="1016"/>
        <w:gridCol w:w="787"/>
      </w:tblGrid>
      <w:tr w:rsidR="00CF3F7A" w14:paraId="65C71223" w14:textId="471016C8" w:rsidTr="00363C73">
        <w:tc>
          <w:tcPr>
            <w:tcW w:w="2519" w:type="dxa"/>
          </w:tcPr>
          <w:p w14:paraId="060B137D" w14:textId="77777777" w:rsidR="00CF3F7A" w:rsidRDefault="00CF3F7A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 xml:space="preserve">Userstory </w:t>
            </w:r>
          </w:p>
        </w:tc>
        <w:tc>
          <w:tcPr>
            <w:tcW w:w="1100" w:type="dxa"/>
          </w:tcPr>
          <w:p w14:paraId="71F76518" w14:textId="77777777" w:rsidR="00CF3F7A" w:rsidRDefault="00CF3F7A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Actie</w:t>
            </w:r>
          </w:p>
        </w:tc>
        <w:tc>
          <w:tcPr>
            <w:tcW w:w="1220" w:type="dxa"/>
          </w:tcPr>
          <w:p w14:paraId="3AEE3CE2" w14:textId="77777777" w:rsidR="00CF3F7A" w:rsidRDefault="00CF3F7A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Bouwen</w:t>
            </w:r>
          </w:p>
        </w:tc>
        <w:tc>
          <w:tcPr>
            <w:tcW w:w="1113" w:type="dxa"/>
          </w:tcPr>
          <w:p w14:paraId="60A28AFB" w14:textId="77777777" w:rsidR="00CF3F7A" w:rsidRDefault="00CF3F7A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Testen</w:t>
            </w:r>
          </w:p>
        </w:tc>
        <w:tc>
          <w:tcPr>
            <w:tcW w:w="1305" w:type="dxa"/>
          </w:tcPr>
          <w:p w14:paraId="56BABA11" w14:textId="77777777" w:rsidR="00CF3F7A" w:rsidRDefault="00CF3F7A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Datum oplevering</w:t>
            </w:r>
          </w:p>
        </w:tc>
        <w:tc>
          <w:tcPr>
            <w:tcW w:w="1016" w:type="dxa"/>
          </w:tcPr>
          <w:p w14:paraId="5480F3D1" w14:textId="77777777" w:rsidR="00CF3F7A" w:rsidRDefault="00CF3F7A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Voldaan</w:t>
            </w:r>
          </w:p>
          <w:p w14:paraId="72168A5D" w14:textId="77777777" w:rsidR="00CF3F7A" w:rsidRDefault="00CF3F7A" w:rsidP="0076613C">
            <w:pPr>
              <w:rPr>
                <w:rFonts w:asciiTheme="minorHAnsi" w:eastAsia="MS Mincho" w:hAnsiTheme="minorHAnsi"/>
                <w:sz w:val="24"/>
                <w:szCs w:val="24"/>
              </w:rPr>
            </w:pPr>
          </w:p>
        </w:tc>
        <w:tc>
          <w:tcPr>
            <w:tcW w:w="787" w:type="dxa"/>
          </w:tcPr>
          <w:p w14:paraId="4F46BFA3" w14:textId="561BCD54" w:rsidR="00CF3F7A" w:rsidRDefault="00CF3F7A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Wie</w:t>
            </w:r>
          </w:p>
        </w:tc>
      </w:tr>
      <w:tr w:rsidR="00DB517D" w14:paraId="7511F5B3" w14:textId="77777777" w:rsidTr="00363C73">
        <w:tc>
          <w:tcPr>
            <w:tcW w:w="2519" w:type="dxa"/>
          </w:tcPr>
          <w:p w14:paraId="36C6A9ED" w14:textId="1447B16F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 w:rsidRPr="00496AD8">
              <w:rPr>
                <w:rFonts w:asciiTheme="minorHAnsi" w:eastAsia="MS Mincho" w:hAnsiTheme="minorHAnsi"/>
                <w:sz w:val="24"/>
                <w:szCs w:val="24"/>
                <w:lang w:eastAsia="nl-NL"/>
              </w:rPr>
              <w:t xml:space="preserve">Project aanmaken en </w:t>
            </w:r>
            <w:proofErr w:type="spellStart"/>
            <w:r w:rsidRPr="00496AD8">
              <w:rPr>
                <w:rFonts w:asciiTheme="minorHAnsi" w:eastAsia="MS Mincho" w:hAnsiTheme="minorHAnsi"/>
                <w:sz w:val="24"/>
                <w:szCs w:val="24"/>
                <w:lang w:eastAsia="nl-NL"/>
              </w:rPr>
              <w:t>layout</w:t>
            </w:r>
            <w:proofErr w:type="spellEnd"/>
            <w:r w:rsidRPr="00496AD8">
              <w:rPr>
                <w:rFonts w:asciiTheme="minorHAnsi" w:eastAsia="MS Mincho" w:hAnsiTheme="minorHAnsi"/>
                <w:sz w:val="24"/>
                <w:szCs w:val="24"/>
                <w:lang w:eastAsia="nl-NL"/>
              </w:rPr>
              <w:t xml:space="preserve"> opzetten</w:t>
            </w:r>
          </w:p>
        </w:tc>
        <w:tc>
          <w:tcPr>
            <w:tcW w:w="1100" w:type="dxa"/>
          </w:tcPr>
          <w:p w14:paraId="7E71C136" w14:textId="1D6E9C35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x</w:t>
            </w:r>
          </w:p>
        </w:tc>
        <w:tc>
          <w:tcPr>
            <w:tcW w:w="1220" w:type="dxa"/>
          </w:tcPr>
          <w:p w14:paraId="6D0E25D5" w14:textId="58CA1F13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113" w:type="dxa"/>
          </w:tcPr>
          <w:p w14:paraId="52CE47E6" w14:textId="5D1709F8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305" w:type="dxa"/>
          </w:tcPr>
          <w:p w14:paraId="4EA93592" w14:textId="0F14D469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01-05-2024</w:t>
            </w:r>
          </w:p>
        </w:tc>
        <w:tc>
          <w:tcPr>
            <w:tcW w:w="1016" w:type="dxa"/>
          </w:tcPr>
          <w:p w14:paraId="4C78F4E9" w14:textId="5179F497" w:rsidR="00DB517D" w:rsidRDefault="003368D1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Ja</w:t>
            </w:r>
          </w:p>
        </w:tc>
        <w:tc>
          <w:tcPr>
            <w:tcW w:w="787" w:type="dxa"/>
          </w:tcPr>
          <w:p w14:paraId="57586470" w14:textId="0BB60D0B" w:rsidR="003368D1" w:rsidRDefault="003368D1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Justin</w:t>
            </w:r>
          </w:p>
        </w:tc>
      </w:tr>
      <w:tr w:rsidR="00DB517D" w14:paraId="30F6A163" w14:textId="77777777" w:rsidTr="00363C73">
        <w:tc>
          <w:tcPr>
            <w:tcW w:w="2519" w:type="dxa"/>
          </w:tcPr>
          <w:p w14:paraId="335E97B5" w14:textId="3EBD7708" w:rsidR="00DB517D" w:rsidRPr="00363C73" w:rsidRDefault="003368D1" w:rsidP="00C92D60">
            <w:pPr>
              <w:rPr>
                <w:rFonts w:asciiTheme="minorHAnsi" w:eastAsia="MS Mincho" w:hAnsiTheme="minorHAnsi" w:cstheme="minorHAnsi"/>
                <w:sz w:val="22"/>
                <w:szCs w:val="22"/>
              </w:rPr>
            </w:pPr>
            <w:r w:rsidRPr="00363C73">
              <w:rPr>
                <w:rFonts w:asciiTheme="minorHAnsi" w:hAnsiTheme="minorHAnsi" w:cstheme="minorHAnsi"/>
                <w:sz w:val="22"/>
                <w:szCs w:val="22"/>
              </w:rPr>
              <w:t>Het werken met een coderingsstandaard</w:t>
            </w:r>
          </w:p>
        </w:tc>
        <w:tc>
          <w:tcPr>
            <w:tcW w:w="1100" w:type="dxa"/>
          </w:tcPr>
          <w:p w14:paraId="4EEEC05D" w14:textId="0A935D5C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x</w:t>
            </w:r>
          </w:p>
        </w:tc>
        <w:tc>
          <w:tcPr>
            <w:tcW w:w="1220" w:type="dxa"/>
          </w:tcPr>
          <w:p w14:paraId="38567FCF" w14:textId="57E668C7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113" w:type="dxa"/>
          </w:tcPr>
          <w:p w14:paraId="697201BC" w14:textId="3D4E7388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305" w:type="dxa"/>
          </w:tcPr>
          <w:p w14:paraId="55B98BD2" w14:textId="582D4A8C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01-05-2024</w:t>
            </w:r>
          </w:p>
        </w:tc>
        <w:tc>
          <w:tcPr>
            <w:tcW w:w="1016" w:type="dxa"/>
          </w:tcPr>
          <w:p w14:paraId="4A35E12A" w14:textId="49AF3CF7" w:rsidR="00DB517D" w:rsidRDefault="003368D1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Ja</w:t>
            </w:r>
          </w:p>
        </w:tc>
        <w:tc>
          <w:tcPr>
            <w:tcW w:w="787" w:type="dxa"/>
          </w:tcPr>
          <w:p w14:paraId="100BD4FD" w14:textId="0EC4A17E" w:rsidR="00DB517D" w:rsidRDefault="003368D1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Justin</w:t>
            </w:r>
          </w:p>
        </w:tc>
      </w:tr>
      <w:tr w:rsidR="00DB517D" w14:paraId="3D39C46A" w14:textId="77777777" w:rsidTr="00363C73">
        <w:tc>
          <w:tcPr>
            <w:tcW w:w="2519" w:type="dxa"/>
          </w:tcPr>
          <w:p w14:paraId="7A2C3016" w14:textId="6A83B5E0" w:rsidR="00DB517D" w:rsidRPr="00363C73" w:rsidRDefault="003368D1" w:rsidP="00C92D60">
            <w:pPr>
              <w:rPr>
                <w:rFonts w:asciiTheme="minorHAnsi" w:eastAsia="MS Mincho" w:hAnsiTheme="minorHAnsi" w:cstheme="minorHAnsi"/>
                <w:sz w:val="22"/>
                <w:szCs w:val="22"/>
              </w:rPr>
            </w:pPr>
            <w:r w:rsidRPr="00363C73">
              <w:rPr>
                <w:rFonts w:asciiTheme="minorHAnsi" w:hAnsiTheme="minorHAnsi" w:cstheme="minorHAnsi"/>
                <w:sz w:val="22"/>
                <w:szCs w:val="22"/>
              </w:rPr>
              <w:t>Een stappenplan voor het programmeren (programmeerprocedure)</w:t>
            </w:r>
          </w:p>
        </w:tc>
        <w:tc>
          <w:tcPr>
            <w:tcW w:w="1100" w:type="dxa"/>
          </w:tcPr>
          <w:p w14:paraId="0C3DB9E0" w14:textId="410CEE82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x</w:t>
            </w:r>
          </w:p>
        </w:tc>
        <w:tc>
          <w:tcPr>
            <w:tcW w:w="1220" w:type="dxa"/>
          </w:tcPr>
          <w:p w14:paraId="37107FD9" w14:textId="05B30F10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113" w:type="dxa"/>
          </w:tcPr>
          <w:p w14:paraId="0F056786" w14:textId="41558672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305" w:type="dxa"/>
          </w:tcPr>
          <w:p w14:paraId="5D61424A" w14:textId="1D9FE23A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01-05-2024</w:t>
            </w:r>
          </w:p>
        </w:tc>
        <w:tc>
          <w:tcPr>
            <w:tcW w:w="1016" w:type="dxa"/>
          </w:tcPr>
          <w:p w14:paraId="7738FD14" w14:textId="6029C0A2" w:rsidR="00DB517D" w:rsidRDefault="003368D1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Ja</w:t>
            </w:r>
          </w:p>
        </w:tc>
        <w:tc>
          <w:tcPr>
            <w:tcW w:w="787" w:type="dxa"/>
          </w:tcPr>
          <w:p w14:paraId="6051CD31" w14:textId="3DD5AB8A" w:rsidR="00DB517D" w:rsidRDefault="003368D1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Justin</w:t>
            </w:r>
          </w:p>
        </w:tc>
      </w:tr>
      <w:tr w:rsidR="00DB517D" w14:paraId="7548C2E1" w14:textId="77777777" w:rsidTr="00363C73">
        <w:tc>
          <w:tcPr>
            <w:tcW w:w="2519" w:type="dxa"/>
          </w:tcPr>
          <w:p w14:paraId="4B8882ED" w14:textId="210493DF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MS Mincho" w:hAnsiTheme="minorHAnsi"/>
                <w:sz w:val="24"/>
                <w:szCs w:val="24"/>
              </w:rPr>
              <w:t>Listbox</w:t>
            </w:r>
            <w:proofErr w:type="spellEnd"/>
            <w:r>
              <w:rPr>
                <w:rFonts w:asciiTheme="minorHAnsi" w:eastAsia="MS Mincho" w:hAnsiTheme="minorHAnsi"/>
                <w:sz w:val="24"/>
                <w:szCs w:val="24"/>
              </w:rPr>
              <w:t xml:space="preserve"> met gecombineerde databasegegevens laten zien vanuit de Database.</w:t>
            </w:r>
          </w:p>
        </w:tc>
        <w:tc>
          <w:tcPr>
            <w:tcW w:w="1100" w:type="dxa"/>
          </w:tcPr>
          <w:p w14:paraId="4F138A73" w14:textId="09138EA5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220" w:type="dxa"/>
          </w:tcPr>
          <w:p w14:paraId="3BB33B23" w14:textId="2826DB07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x</w:t>
            </w:r>
          </w:p>
        </w:tc>
        <w:tc>
          <w:tcPr>
            <w:tcW w:w="1113" w:type="dxa"/>
          </w:tcPr>
          <w:p w14:paraId="65F093FD" w14:textId="4E541181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305" w:type="dxa"/>
          </w:tcPr>
          <w:p w14:paraId="596A4ECA" w14:textId="69E05747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07-05-2024</w:t>
            </w:r>
          </w:p>
        </w:tc>
        <w:tc>
          <w:tcPr>
            <w:tcW w:w="1016" w:type="dxa"/>
          </w:tcPr>
          <w:p w14:paraId="5E5D7B37" w14:textId="1038FD77" w:rsidR="00DB517D" w:rsidRDefault="003368D1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Ja</w:t>
            </w:r>
          </w:p>
        </w:tc>
        <w:tc>
          <w:tcPr>
            <w:tcW w:w="787" w:type="dxa"/>
          </w:tcPr>
          <w:p w14:paraId="434CD308" w14:textId="775F6BC2" w:rsidR="00DB517D" w:rsidRDefault="003368D1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Justin</w:t>
            </w:r>
          </w:p>
        </w:tc>
      </w:tr>
      <w:tr w:rsidR="00DB517D" w14:paraId="38C05D22" w14:textId="77777777" w:rsidTr="00363C73">
        <w:tc>
          <w:tcPr>
            <w:tcW w:w="25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368D1" w:rsidRPr="003368D1" w14:paraId="2306D485" w14:textId="77777777" w:rsidTr="003368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98A99" w14:textId="77777777" w:rsidR="003368D1" w:rsidRPr="003368D1" w:rsidRDefault="003368D1" w:rsidP="003368D1">
                  <w:pPr>
                    <w:spacing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</w:tbl>
          <w:p w14:paraId="5813A9FD" w14:textId="77777777" w:rsidR="003368D1" w:rsidRPr="003368D1" w:rsidRDefault="003368D1" w:rsidP="003368D1">
            <w:pPr>
              <w:spacing w:line="240" w:lineRule="auto"/>
              <w:rPr>
                <w:rFonts w:ascii="Times New Roman" w:eastAsia="Times New Roman" w:hAnsi="Times New Roman"/>
                <w:vanish/>
                <w:sz w:val="24"/>
                <w:szCs w:val="24"/>
                <w:lang w:eastAsia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3368D1" w:rsidRPr="003368D1" w14:paraId="4AF73A6F" w14:textId="77777777" w:rsidTr="003368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6D3E2F" w14:textId="77777777" w:rsidR="003368D1" w:rsidRPr="003368D1" w:rsidRDefault="003368D1" w:rsidP="003368D1">
                  <w:pPr>
                    <w:spacing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nl-NL"/>
                    </w:rPr>
                  </w:pPr>
                  <w:r w:rsidRPr="003368D1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nl-NL"/>
                    </w:rPr>
                    <w:t>De elementen (buttons/tekstboxen etc.) de juiste namen geven</w:t>
                  </w:r>
                </w:p>
              </w:tc>
            </w:tr>
          </w:tbl>
          <w:p w14:paraId="6D62F971" w14:textId="77777777" w:rsidR="00DB517D" w:rsidRDefault="00DB517D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</w:p>
        </w:tc>
        <w:tc>
          <w:tcPr>
            <w:tcW w:w="1100" w:type="dxa"/>
          </w:tcPr>
          <w:p w14:paraId="09085EC9" w14:textId="0A30593C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220" w:type="dxa"/>
          </w:tcPr>
          <w:p w14:paraId="21290CE1" w14:textId="57BBC039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x</w:t>
            </w:r>
          </w:p>
        </w:tc>
        <w:tc>
          <w:tcPr>
            <w:tcW w:w="1113" w:type="dxa"/>
          </w:tcPr>
          <w:p w14:paraId="3EDFCEA2" w14:textId="7BDBFE54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305" w:type="dxa"/>
          </w:tcPr>
          <w:p w14:paraId="2B06EDDA" w14:textId="6700C1A1" w:rsidR="00DB517D" w:rsidRDefault="003368D1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07-05-2024</w:t>
            </w:r>
          </w:p>
        </w:tc>
        <w:tc>
          <w:tcPr>
            <w:tcW w:w="1016" w:type="dxa"/>
          </w:tcPr>
          <w:p w14:paraId="43DF853C" w14:textId="0FC620A1" w:rsidR="00DB517D" w:rsidRDefault="003368D1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Ja</w:t>
            </w:r>
          </w:p>
        </w:tc>
        <w:tc>
          <w:tcPr>
            <w:tcW w:w="787" w:type="dxa"/>
          </w:tcPr>
          <w:p w14:paraId="71071BBF" w14:textId="1B24E0C1" w:rsidR="00DB517D" w:rsidRDefault="003368D1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Justin</w:t>
            </w:r>
          </w:p>
        </w:tc>
      </w:tr>
      <w:tr w:rsidR="00DB517D" w14:paraId="2519DC59" w14:textId="77777777" w:rsidTr="00363C73">
        <w:tc>
          <w:tcPr>
            <w:tcW w:w="2519" w:type="dxa"/>
          </w:tcPr>
          <w:p w14:paraId="2170EC58" w14:textId="4484FA04" w:rsidR="00DB517D" w:rsidRDefault="00363C73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 xml:space="preserve">Een </w:t>
            </w:r>
            <w:proofErr w:type="spellStart"/>
            <w:r>
              <w:rPr>
                <w:rFonts w:asciiTheme="minorHAnsi" w:eastAsia="MS Mincho" w:hAnsiTheme="minorHAnsi"/>
                <w:sz w:val="24"/>
                <w:szCs w:val="24"/>
              </w:rPr>
              <w:t>combobox</w:t>
            </w:r>
            <w:proofErr w:type="spellEnd"/>
            <w:r>
              <w:rPr>
                <w:rFonts w:asciiTheme="minorHAnsi" w:eastAsia="MS Mincho" w:hAnsiTheme="minorHAnsi"/>
                <w:sz w:val="24"/>
                <w:szCs w:val="24"/>
              </w:rPr>
              <w:t xml:space="preserve"> die de stoelen ophaalt uit de database</w:t>
            </w:r>
          </w:p>
        </w:tc>
        <w:tc>
          <w:tcPr>
            <w:tcW w:w="1100" w:type="dxa"/>
          </w:tcPr>
          <w:p w14:paraId="0427AD3D" w14:textId="75E5B528" w:rsidR="00DB517D" w:rsidRDefault="00363C73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220" w:type="dxa"/>
          </w:tcPr>
          <w:p w14:paraId="012DA94C" w14:textId="058C6405" w:rsidR="00DB517D" w:rsidRDefault="00363C73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x</w:t>
            </w:r>
          </w:p>
        </w:tc>
        <w:tc>
          <w:tcPr>
            <w:tcW w:w="1113" w:type="dxa"/>
          </w:tcPr>
          <w:p w14:paraId="4FC47B8F" w14:textId="0863B938" w:rsidR="00DB517D" w:rsidRDefault="00363C73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305" w:type="dxa"/>
          </w:tcPr>
          <w:p w14:paraId="3FC50A92" w14:textId="08AAC286" w:rsidR="00DB517D" w:rsidRDefault="00363C73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14-05-2024</w:t>
            </w:r>
          </w:p>
        </w:tc>
        <w:tc>
          <w:tcPr>
            <w:tcW w:w="1016" w:type="dxa"/>
          </w:tcPr>
          <w:p w14:paraId="05335E61" w14:textId="7605688E" w:rsidR="00DB517D" w:rsidRDefault="003368D1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Ja</w:t>
            </w:r>
          </w:p>
        </w:tc>
        <w:tc>
          <w:tcPr>
            <w:tcW w:w="787" w:type="dxa"/>
          </w:tcPr>
          <w:p w14:paraId="1EB872D3" w14:textId="3CD290B8" w:rsidR="00DB517D" w:rsidRDefault="003368D1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Justin</w:t>
            </w:r>
          </w:p>
        </w:tc>
      </w:tr>
      <w:tr w:rsidR="00DB517D" w14:paraId="73D88BFE" w14:textId="77777777" w:rsidTr="00363C73">
        <w:tc>
          <w:tcPr>
            <w:tcW w:w="2519" w:type="dxa"/>
          </w:tcPr>
          <w:p w14:paraId="14DF2D3B" w14:textId="693FD55C" w:rsidR="00DB517D" w:rsidRDefault="00363C73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De button maken om een reservering/passagier toe te voegen</w:t>
            </w:r>
          </w:p>
        </w:tc>
        <w:tc>
          <w:tcPr>
            <w:tcW w:w="1100" w:type="dxa"/>
          </w:tcPr>
          <w:p w14:paraId="50D6DD3D" w14:textId="6C4D8979" w:rsidR="00DB517D" w:rsidRDefault="00363C73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220" w:type="dxa"/>
          </w:tcPr>
          <w:p w14:paraId="5DF25ED3" w14:textId="1DFF758E" w:rsidR="00DB517D" w:rsidRDefault="00363C73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x</w:t>
            </w:r>
          </w:p>
        </w:tc>
        <w:tc>
          <w:tcPr>
            <w:tcW w:w="1113" w:type="dxa"/>
          </w:tcPr>
          <w:p w14:paraId="362CB38C" w14:textId="0E6ECFF1" w:rsidR="00DB517D" w:rsidRDefault="00363C73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305" w:type="dxa"/>
          </w:tcPr>
          <w:p w14:paraId="6BF0D51A" w14:textId="750CAD8A" w:rsidR="00DB517D" w:rsidRDefault="00363C73" w:rsidP="00C92D60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14-05-2024</w:t>
            </w:r>
          </w:p>
        </w:tc>
        <w:tc>
          <w:tcPr>
            <w:tcW w:w="1016" w:type="dxa"/>
          </w:tcPr>
          <w:p w14:paraId="112C3F15" w14:textId="4DAE0470" w:rsidR="00DB517D" w:rsidRDefault="003368D1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Ja</w:t>
            </w:r>
          </w:p>
        </w:tc>
        <w:tc>
          <w:tcPr>
            <w:tcW w:w="787" w:type="dxa"/>
          </w:tcPr>
          <w:p w14:paraId="697CCD30" w14:textId="55DCC958" w:rsidR="00DB517D" w:rsidRDefault="003368D1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Justin</w:t>
            </w:r>
          </w:p>
        </w:tc>
      </w:tr>
      <w:tr w:rsidR="00363C73" w14:paraId="5C6749DE" w14:textId="77777777" w:rsidTr="00363C73">
        <w:tc>
          <w:tcPr>
            <w:tcW w:w="2519" w:type="dxa"/>
          </w:tcPr>
          <w:p w14:paraId="5A42629C" w14:textId="1583B1B9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Een button die een Passagier/reservering verwijderd uit de database</w:t>
            </w:r>
          </w:p>
        </w:tc>
        <w:tc>
          <w:tcPr>
            <w:tcW w:w="1100" w:type="dxa"/>
          </w:tcPr>
          <w:p w14:paraId="3FCDDC9A" w14:textId="759FCC55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220" w:type="dxa"/>
          </w:tcPr>
          <w:p w14:paraId="5794E94B" w14:textId="2EC03008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x</w:t>
            </w:r>
          </w:p>
        </w:tc>
        <w:tc>
          <w:tcPr>
            <w:tcW w:w="1113" w:type="dxa"/>
          </w:tcPr>
          <w:p w14:paraId="06C6CAED" w14:textId="4C2C1C27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305" w:type="dxa"/>
          </w:tcPr>
          <w:p w14:paraId="13639010" w14:textId="12FB8A68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21-05-2024</w:t>
            </w:r>
          </w:p>
        </w:tc>
        <w:tc>
          <w:tcPr>
            <w:tcW w:w="1016" w:type="dxa"/>
          </w:tcPr>
          <w:p w14:paraId="6D9A5E7F" w14:textId="50128D5B" w:rsidR="00363C73" w:rsidRDefault="00363C73" w:rsidP="00363C73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Ja</w:t>
            </w:r>
          </w:p>
        </w:tc>
        <w:tc>
          <w:tcPr>
            <w:tcW w:w="787" w:type="dxa"/>
          </w:tcPr>
          <w:p w14:paraId="5628202D" w14:textId="410EC032" w:rsidR="00363C73" w:rsidRDefault="00363C73" w:rsidP="00363C73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Justin</w:t>
            </w:r>
          </w:p>
        </w:tc>
      </w:tr>
      <w:tr w:rsidR="00363C73" w14:paraId="44E30631" w14:textId="77777777" w:rsidTr="00363C73">
        <w:tc>
          <w:tcPr>
            <w:tcW w:w="2519" w:type="dxa"/>
          </w:tcPr>
          <w:p w14:paraId="2BC8BE25" w14:textId="4A53C573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Een button om de applicatie af te sluiten.</w:t>
            </w:r>
          </w:p>
        </w:tc>
        <w:tc>
          <w:tcPr>
            <w:tcW w:w="1100" w:type="dxa"/>
          </w:tcPr>
          <w:p w14:paraId="4F334E22" w14:textId="0ACA9829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220" w:type="dxa"/>
          </w:tcPr>
          <w:p w14:paraId="7E494D22" w14:textId="193C0608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x</w:t>
            </w:r>
          </w:p>
        </w:tc>
        <w:tc>
          <w:tcPr>
            <w:tcW w:w="1113" w:type="dxa"/>
          </w:tcPr>
          <w:p w14:paraId="5D2108F0" w14:textId="5340E892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305" w:type="dxa"/>
          </w:tcPr>
          <w:p w14:paraId="5760B521" w14:textId="3B4F5FBA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21-05-2024</w:t>
            </w:r>
          </w:p>
        </w:tc>
        <w:tc>
          <w:tcPr>
            <w:tcW w:w="1016" w:type="dxa"/>
          </w:tcPr>
          <w:p w14:paraId="341199F1" w14:textId="29584244" w:rsidR="00363C73" w:rsidRDefault="00363C73" w:rsidP="00363C73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Ja</w:t>
            </w:r>
          </w:p>
        </w:tc>
        <w:tc>
          <w:tcPr>
            <w:tcW w:w="787" w:type="dxa"/>
          </w:tcPr>
          <w:p w14:paraId="224B7C0F" w14:textId="11A5729F" w:rsidR="00363C73" w:rsidRDefault="00363C73" w:rsidP="00363C73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Justin</w:t>
            </w:r>
          </w:p>
        </w:tc>
      </w:tr>
      <w:tr w:rsidR="00363C73" w14:paraId="498D0DD6" w14:textId="77777777" w:rsidTr="00363C73">
        <w:tc>
          <w:tcPr>
            <w:tcW w:w="2519" w:type="dxa"/>
          </w:tcPr>
          <w:p w14:paraId="1A5123C6" w14:textId="5EEB4726" w:rsidR="00363C73" w:rsidRPr="00363C73" w:rsidRDefault="00363C73" w:rsidP="00363C73">
            <w:pPr>
              <w:rPr>
                <w:rFonts w:asciiTheme="minorHAnsi" w:eastAsia="MS Mincho" w:hAnsiTheme="minorHAnsi" w:cstheme="minorHAnsi"/>
                <w:sz w:val="22"/>
                <w:szCs w:val="22"/>
              </w:rPr>
            </w:pPr>
            <w:r w:rsidRPr="00363C73">
              <w:rPr>
                <w:rFonts w:asciiTheme="minorHAnsi" w:hAnsiTheme="minorHAnsi" w:cstheme="minorHAnsi"/>
                <w:sz w:val="22"/>
                <w:szCs w:val="22"/>
              </w:rPr>
              <w:t>Foutafhandeling toepassen in de opdracht</w:t>
            </w:r>
          </w:p>
        </w:tc>
        <w:tc>
          <w:tcPr>
            <w:tcW w:w="1100" w:type="dxa"/>
          </w:tcPr>
          <w:p w14:paraId="35D63042" w14:textId="6AE330DD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220" w:type="dxa"/>
          </w:tcPr>
          <w:p w14:paraId="750618D5" w14:textId="2FB2742B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x</w:t>
            </w:r>
          </w:p>
        </w:tc>
        <w:tc>
          <w:tcPr>
            <w:tcW w:w="1113" w:type="dxa"/>
          </w:tcPr>
          <w:p w14:paraId="05F3A0D0" w14:textId="0C5D1B0B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305" w:type="dxa"/>
          </w:tcPr>
          <w:p w14:paraId="6E6D01BC" w14:textId="12320189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24-05-2024</w:t>
            </w:r>
          </w:p>
        </w:tc>
        <w:tc>
          <w:tcPr>
            <w:tcW w:w="1016" w:type="dxa"/>
          </w:tcPr>
          <w:p w14:paraId="66E86FA6" w14:textId="39D7279E" w:rsidR="00363C73" w:rsidRDefault="00363C73" w:rsidP="00363C73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Ja</w:t>
            </w:r>
          </w:p>
        </w:tc>
        <w:tc>
          <w:tcPr>
            <w:tcW w:w="787" w:type="dxa"/>
          </w:tcPr>
          <w:p w14:paraId="7E1011F0" w14:textId="1566E1EF" w:rsidR="00363C73" w:rsidRDefault="00363C73" w:rsidP="00363C73">
            <w:pPr>
              <w:spacing w:line="240" w:lineRule="auto"/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Justin</w:t>
            </w:r>
          </w:p>
        </w:tc>
      </w:tr>
      <w:tr w:rsidR="00363C73" w14:paraId="28188E41" w14:textId="6832A6E8" w:rsidTr="00363C73">
        <w:tc>
          <w:tcPr>
            <w:tcW w:w="2519" w:type="dxa"/>
          </w:tcPr>
          <w:p w14:paraId="210FA867" w14:textId="7330B658" w:rsidR="00363C73" w:rsidRPr="00363C73" w:rsidRDefault="00363C73" w:rsidP="00363C73">
            <w:pPr>
              <w:rPr>
                <w:rFonts w:asciiTheme="minorHAnsi" w:eastAsia="MS Mincho" w:hAnsiTheme="minorHAnsi" w:cstheme="minorHAnsi"/>
                <w:sz w:val="22"/>
                <w:szCs w:val="22"/>
              </w:rPr>
            </w:pPr>
            <w:r w:rsidRPr="00363C73">
              <w:rPr>
                <w:rFonts w:asciiTheme="minorHAnsi" w:hAnsiTheme="minorHAnsi" w:cstheme="minorHAnsi"/>
                <w:sz w:val="22"/>
                <w:szCs w:val="22"/>
              </w:rPr>
              <w:t>Individueel het programma testen op fouten</w:t>
            </w:r>
          </w:p>
        </w:tc>
        <w:tc>
          <w:tcPr>
            <w:tcW w:w="1100" w:type="dxa"/>
          </w:tcPr>
          <w:p w14:paraId="70BC292B" w14:textId="28D66D25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220" w:type="dxa"/>
          </w:tcPr>
          <w:p w14:paraId="7D8447D6" w14:textId="4525FCC8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113" w:type="dxa"/>
          </w:tcPr>
          <w:p w14:paraId="56C4C843" w14:textId="13721040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x</w:t>
            </w:r>
          </w:p>
        </w:tc>
        <w:tc>
          <w:tcPr>
            <w:tcW w:w="1305" w:type="dxa"/>
          </w:tcPr>
          <w:p w14:paraId="5643A55B" w14:textId="51F914C9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24-05-2024</w:t>
            </w:r>
          </w:p>
        </w:tc>
        <w:tc>
          <w:tcPr>
            <w:tcW w:w="1016" w:type="dxa"/>
          </w:tcPr>
          <w:p w14:paraId="7C2B66ED" w14:textId="3F09553A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Ja</w:t>
            </w:r>
          </w:p>
        </w:tc>
        <w:tc>
          <w:tcPr>
            <w:tcW w:w="787" w:type="dxa"/>
          </w:tcPr>
          <w:p w14:paraId="7A39F230" w14:textId="0483262E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Justin</w:t>
            </w:r>
          </w:p>
        </w:tc>
      </w:tr>
      <w:tr w:rsidR="00363C73" w14:paraId="5A603707" w14:textId="1C0D0876" w:rsidTr="00363C73">
        <w:tc>
          <w:tcPr>
            <w:tcW w:w="2519" w:type="dxa"/>
          </w:tcPr>
          <w:p w14:paraId="51162CB4" w14:textId="62CE6550" w:rsidR="00363C73" w:rsidRPr="00363C73" w:rsidRDefault="00363C73" w:rsidP="00363C73">
            <w:pPr>
              <w:rPr>
                <w:rFonts w:asciiTheme="minorHAnsi" w:eastAsia="MS Mincho" w:hAnsiTheme="minorHAnsi" w:cstheme="minorHAnsi"/>
                <w:sz w:val="22"/>
                <w:szCs w:val="22"/>
              </w:rPr>
            </w:pPr>
            <w:r w:rsidRPr="00363C7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Het programma door iemand anders laten testen</w:t>
            </w:r>
          </w:p>
        </w:tc>
        <w:tc>
          <w:tcPr>
            <w:tcW w:w="1100" w:type="dxa"/>
          </w:tcPr>
          <w:p w14:paraId="5ABDCE1B" w14:textId="5D5F646A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220" w:type="dxa"/>
          </w:tcPr>
          <w:p w14:paraId="3E98BE0C" w14:textId="2F9C1598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-</w:t>
            </w:r>
          </w:p>
        </w:tc>
        <w:tc>
          <w:tcPr>
            <w:tcW w:w="1113" w:type="dxa"/>
          </w:tcPr>
          <w:p w14:paraId="04BF9CD8" w14:textId="77911225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x</w:t>
            </w:r>
          </w:p>
        </w:tc>
        <w:tc>
          <w:tcPr>
            <w:tcW w:w="1305" w:type="dxa"/>
          </w:tcPr>
          <w:p w14:paraId="45F0ACB6" w14:textId="3494D8FC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24-05-2024</w:t>
            </w:r>
          </w:p>
        </w:tc>
        <w:tc>
          <w:tcPr>
            <w:tcW w:w="1016" w:type="dxa"/>
          </w:tcPr>
          <w:p w14:paraId="3D1E9C55" w14:textId="729C0F6A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Ja</w:t>
            </w:r>
          </w:p>
        </w:tc>
        <w:tc>
          <w:tcPr>
            <w:tcW w:w="787" w:type="dxa"/>
          </w:tcPr>
          <w:p w14:paraId="3B0A556F" w14:textId="177535B2" w:rsidR="00363C73" w:rsidRDefault="00363C73" w:rsidP="00363C73">
            <w:pPr>
              <w:rPr>
                <w:rFonts w:asciiTheme="minorHAnsi" w:eastAsia="MS Mincho" w:hAnsiTheme="minorHAnsi"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sz w:val="24"/>
                <w:szCs w:val="24"/>
              </w:rPr>
              <w:t>Justin</w:t>
            </w:r>
          </w:p>
        </w:tc>
      </w:tr>
    </w:tbl>
    <w:p w14:paraId="1E3BF1AF" w14:textId="3C704EE9" w:rsidR="00D464DA" w:rsidRDefault="00D464DA" w:rsidP="00D464DA">
      <w:pPr>
        <w:rPr>
          <w:rFonts w:asciiTheme="minorHAnsi" w:hAnsiTheme="minorHAnsi"/>
          <w:sz w:val="24"/>
          <w:szCs w:val="24"/>
          <w:lang w:eastAsia="nl-NL"/>
        </w:rPr>
      </w:pPr>
    </w:p>
    <w:p w14:paraId="11340181" w14:textId="1F15B156" w:rsidR="00C92D60" w:rsidRPr="00217C62" w:rsidRDefault="00816098" w:rsidP="00C92D60">
      <w:pPr>
        <w:rPr>
          <w:rFonts w:asciiTheme="minorHAnsi" w:hAnsiTheme="minorHAnsi"/>
          <w:sz w:val="24"/>
          <w:szCs w:val="24"/>
          <w:lang w:eastAsia="nl-NL"/>
        </w:rPr>
      </w:pPr>
      <w:r>
        <w:rPr>
          <w:rFonts w:asciiTheme="minorHAnsi" w:hAnsiTheme="minorHAnsi"/>
          <w:sz w:val="24"/>
          <w:szCs w:val="24"/>
          <w:lang w:eastAsia="nl-NL"/>
        </w:rPr>
        <w:t xml:space="preserve"> </w:t>
      </w:r>
    </w:p>
    <w:sectPr w:rsidR="00C92D60" w:rsidRPr="00217C62" w:rsidSect="00144E89">
      <w:headerReference w:type="default" r:id="rId8"/>
      <w:footerReference w:type="default" r:id="rId9"/>
      <w:pgSz w:w="11906" w:h="16838"/>
      <w:pgMar w:top="226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BD994" w14:textId="77777777" w:rsidR="00782F8A" w:rsidRDefault="00782F8A" w:rsidP="009176CF">
      <w:pPr>
        <w:spacing w:line="240" w:lineRule="auto"/>
      </w:pPr>
      <w:r>
        <w:separator/>
      </w:r>
    </w:p>
  </w:endnote>
  <w:endnote w:type="continuationSeparator" w:id="0">
    <w:p w14:paraId="55151C31" w14:textId="77777777" w:rsidR="00782F8A" w:rsidRDefault="00782F8A" w:rsidP="00917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731BF" w14:textId="77777777" w:rsidR="00D464DA" w:rsidRPr="00217C62" w:rsidRDefault="00B02DF8" w:rsidP="00144E89">
    <w:pPr>
      <w:pStyle w:val="Voettekst"/>
      <w:pBdr>
        <w:top w:val="single" w:sz="4" w:space="1" w:color="auto"/>
      </w:pBdr>
      <w:jc w:val="right"/>
      <w:rPr>
        <w:rFonts w:asciiTheme="minorHAnsi" w:hAnsiTheme="minorHAnsi"/>
        <w:color w:val="000000"/>
        <w:sz w:val="14"/>
        <w:szCs w:val="14"/>
      </w:rPr>
    </w:pPr>
    <w:r>
      <w:rPr>
        <w:rFonts w:asciiTheme="minorHAnsi" w:hAnsiTheme="minorHAnsi"/>
        <w:color w:val="000000"/>
        <w:sz w:val="14"/>
        <w:szCs w:val="14"/>
      </w:rPr>
      <w:t>14 april 2016</w:t>
    </w:r>
  </w:p>
  <w:p w14:paraId="67AC586E" w14:textId="77777777" w:rsidR="00D464DA" w:rsidRPr="00217C62" w:rsidRDefault="00217C62" w:rsidP="00217C62">
    <w:pPr>
      <w:pStyle w:val="Voettekst"/>
      <w:tabs>
        <w:tab w:val="clear" w:pos="9072"/>
        <w:tab w:val="left" w:pos="8214"/>
        <w:tab w:val="right" w:pos="9070"/>
      </w:tabs>
      <w:rPr>
        <w:rFonts w:asciiTheme="minorHAnsi" w:hAnsiTheme="minorHAnsi"/>
        <w:color w:val="000000"/>
        <w:sz w:val="14"/>
        <w:szCs w:val="14"/>
      </w:rPr>
    </w:pPr>
    <w:r w:rsidRPr="00217C62">
      <w:rPr>
        <w:rFonts w:asciiTheme="minorHAnsi" w:hAnsiTheme="minorHAnsi"/>
        <w:color w:val="000000"/>
        <w:sz w:val="14"/>
        <w:szCs w:val="14"/>
      </w:rPr>
      <w:tab/>
    </w:r>
    <w:r w:rsidRPr="00217C62">
      <w:rPr>
        <w:rFonts w:asciiTheme="minorHAnsi" w:hAnsiTheme="minorHAnsi"/>
        <w:color w:val="000000"/>
        <w:sz w:val="14"/>
        <w:szCs w:val="14"/>
      </w:rPr>
      <w:tab/>
    </w:r>
    <w:r w:rsidRPr="00217C62">
      <w:rPr>
        <w:rFonts w:asciiTheme="minorHAnsi" w:hAnsiTheme="minorHAnsi"/>
        <w:color w:val="000000"/>
        <w:sz w:val="14"/>
        <w:szCs w:val="14"/>
      </w:rPr>
      <w:tab/>
    </w:r>
    <w:r w:rsidR="00D464DA" w:rsidRPr="00217C62">
      <w:rPr>
        <w:rFonts w:asciiTheme="minorHAnsi" w:hAnsiTheme="minorHAnsi"/>
        <w:color w:val="000000"/>
        <w:sz w:val="14"/>
        <w:szCs w:val="14"/>
      </w:rPr>
      <w:t xml:space="preserve">Versie </w:t>
    </w:r>
    <w:r w:rsidR="00B02DF8">
      <w:rPr>
        <w:rFonts w:asciiTheme="minorHAnsi" w:hAnsiTheme="minorHAnsi"/>
        <w:color w:val="000000"/>
        <w:sz w:val="14"/>
        <w:szCs w:val="14"/>
      </w:rPr>
      <w:t>2.0</w:t>
    </w:r>
  </w:p>
  <w:p w14:paraId="59C97151" w14:textId="77777777" w:rsidR="00D464DA" w:rsidRPr="00217C62" w:rsidRDefault="00D464DA" w:rsidP="00162D3C">
    <w:pPr>
      <w:jc w:val="right"/>
      <w:rPr>
        <w:rFonts w:asciiTheme="minorHAnsi" w:hAnsiTheme="minorHAnsi"/>
        <w:color w:val="000000"/>
        <w:sz w:val="14"/>
        <w:szCs w:val="14"/>
      </w:rPr>
    </w:pPr>
    <w:r w:rsidRPr="00217C62">
      <w:rPr>
        <w:rFonts w:asciiTheme="minorHAnsi" w:hAnsiTheme="minorHAnsi"/>
        <w:color w:val="000000"/>
        <w:sz w:val="14"/>
        <w:szCs w:val="14"/>
      </w:rPr>
      <w:t xml:space="preserve">Pagina </w:t>
    </w:r>
    <w:r w:rsidR="00C96781" w:rsidRPr="00217C62">
      <w:rPr>
        <w:rFonts w:asciiTheme="minorHAnsi" w:hAnsiTheme="minorHAnsi"/>
        <w:color w:val="000000"/>
        <w:sz w:val="14"/>
        <w:szCs w:val="14"/>
      </w:rPr>
      <w:fldChar w:fldCharType="begin"/>
    </w:r>
    <w:r w:rsidRPr="00217C62">
      <w:rPr>
        <w:rFonts w:asciiTheme="minorHAnsi" w:hAnsiTheme="minorHAnsi"/>
        <w:color w:val="000000"/>
        <w:sz w:val="14"/>
        <w:szCs w:val="14"/>
      </w:rPr>
      <w:instrText xml:space="preserve"> PAGE </w:instrText>
    </w:r>
    <w:r w:rsidR="00C96781" w:rsidRPr="00217C62">
      <w:rPr>
        <w:rFonts w:asciiTheme="minorHAnsi" w:hAnsiTheme="minorHAnsi"/>
        <w:color w:val="000000"/>
        <w:sz w:val="14"/>
        <w:szCs w:val="14"/>
      </w:rPr>
      <w:fldChar w:fldCharType="separate"/>
    </w:r>
    <w:r w:rsidR="0076613C">
      <w:rPr>
        <w:rFonts w:asciiTheme="minorHAnsi" w:hAnsiTheme="minorHAnsi"/>
        <w:noProof/>
        <w:color w:val="000000"/>
        <w:sz w:val="14"/>
        <w:szCs w:val="14"/>
      </w:rPr>
      <w:t>5</w:t>
    </w:r>
    <w:r w:rsidR="00C96781" w:rsidRPr="00217C62">
      <w:rPr>
        <w:rFonts w:asciiTheme="minorHAnsi" w:hAnsiTheme="minorHAnsi"/>
        <w:color w:val="000000"/>
        <w:sz w:val="14"/>
        <w:szCs w:val="14"/>
      </w:rPr>
      <w:fldChar w:fldCharType="end"/>
    </w:r>
    <w:r w:rsidRPr="00217C62">
      <w:rPr>
        <w:rFonts w:asciiTheme="minorHAnsi" w:hAnsiTheme="minorHAnsi"/>
        <w:color w:val="000000"/>
        <w:sz w:val="14"/>
        <w:szCs w:val="14"/>
      </w:rPr>
      <w:t xml:space="preserve"> van </w:t>
    </w:r>
    <w:r w:rsidR="00C96781" w:rsidRPr="00217C62">
      <w:rPr>
        <w:rFonts w:asciiTheme="minorHAnsi" w:hAnsiTheme="minorHAnsi"/>
        <w:color w:val="000000"/>
        <w:sz w:val="14"/>
        <w:szCs w:val="14"/>
      </w:rPr>
      <w:fldChar w:fldCharType="begin"/>
    </w:r>
    <w:r w:rsidRPr="00217C62">
      <w:rPr>
        <w:rFonts w:asciiTheme="minorHAnsi" w:hAnsiTheme="minorHAnsi"/>
        <w:color w:val="000000"/>
        <w:sz w:val="14"/>
        <w:szCs w:val="14"/>
      </w:rPr>
      <w:instrText xml:space="preserve"> NUMPAGES  </w:instrText>
    </w:r>
    <w:r w:rsidR="00C96781" w:rsidRPr="00217C62">
      <w:rPr>
        <w:rFonts w:asciiTheme="minorHAnsi" w:hAnsiTheme="minorHAnsi"/>
        <w:color w:val="000000"/>
        <w:sz w:val="14"/>
        <w:szCs w:val="14"/>
      </w:rPr>
      <w:fldChar w:fldCharType="separate"/>
    </w:r>
    <w:r w:rsidR="0076613C">
      <w:rPr>
        <w:rFonts w:asciiTheme="minorHAnsi" w:hAnsiTheme="minorHAnsi"/>
        <w:noProof/>
        <w:color w:val="000000"/>
        <w:sz w:val="14"/>
        <w:szCs w:val="14"/>
      </w:rPr>
      <w:t>6</w:t>
    </w:r>
    <w:r w:rsidR="00C96781" w:rsidRPr="00217C62">
      <w:rPr>
        <w:rFonts w:asciiTheme="minorHAnsi" w:hAnsiTheme="minorHAnsi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82A1A" w14:textId="77777777" w:rsidR="00782F8A" w:rsidRDefault="00782F8A" w:rsidP="009176CF">
      <w:pPr>
        <w:spacing w:line="240" w:lineRule="auto"/>
      </w:pPr>
      <w:r>
        <w:separator/>
      </w:r>
    </w:p>
  </w:footnote>
  <w:footnote w:type="continuationSeparator" w:id="0">
    <w:p w14:paraId="52551E58" w14:textId="77777777" w:rsidR="00782F8A" w:rsidRDefault="00782F8A" w:rsidP="00917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CCCCC" w14:textId="77777777" w:rsidR="00D464DA" w:rsidRDefault="00000000">
    <w:pPr>
      <w:pStyle w:val="Koptekst"/>
      <w:rPr>
        <w:sz w:val="14"/>
        <w:szCs w:val="14"/>
      </w:rPr>
    </w:pPr>
    <w:fldSimple w:instr=" TITLE   \* MERGEFORMAT ">
      <w:r w:rsidR="00217C62" w:rsidRPr="00217C62">
        <w:rPr>
          <w:sz w:val="14"/>
          <w:szCs w:val="14"/>
        </w:rPr>
        <w:t>Projectplan</w:t>
      </w:r>
    </w:fldSimple>
  </w:p>
  <w:p w14:paraId="7C796F38" w14:textId="77777777" w:rsidR="00D464DA" w:rsidRPr="007D4988" w:rsidRDefault="00217C62" w:rsidP="00217C62">
    <w:pPr>
      <w:pStyle w:val="Koptekst"/>
      <w:jc w:val="right"/>
      <w:rPr>
        <w:sz w:val="14"/>
        <w:szCs w:val="14"/>
      </w:rPr>
    </w:pPr>
    <w:r>
      <w:t xml:space="preserve"> </w:t>
    </w:r>
    <w:r w:rsidR="000632C2">
      <w:rPr>
        <w:noProof/>
        <w:lang w:eastAsia="nl-NL"/>
      </w:rPr>
      <w:drawing>
        <wp:inline distT="0" distB="0" distL="0" distR="0" wp14:anchorId="332768B7" wp14:editId="09E912F8">
          <wp:extent cx="1988820" cy="621030"/>
          <wp:effectExtent l="0" t="0" r="0" b="7620"/>
          <wp:docPr id="14" name="Afbeelding 14" descr="http://www.jbb.nl/Uploads/2013/9/Nova-Colleg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://www.jbb.nl/Uploads/2013/9/Nova-College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8820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76E0F54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906FD4"/>
    <w:multiLevelType w:val="hybridMultilevel"/>
    <w:tmpl w:val="F09AEC80"/>
    <w:lvl w:ilvl="0" w:tplc="92600344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C1208"/>
    <w:multiLevelType w:val="multilevel"/>
    <w:tmpl w:val="1332C05C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16956FB"/>
    <w:multiLevelType w:val="hybridMultilevel"/>
    <w:tmpl w:val="BA34FD9E"/>
    <w:lvl w:ilvl="0" w:tplc="6466FAF2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B110A"/>
    <w:multiLevelType w:val="multilevel"/>
    <w:tmpl w:val="BB82F74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Times New Roman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Times New Roman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1A17372"/>
    <w:multiLevelType w:val="hybridMultilevel"/>
    <w:tmpl w:val="DBEEDE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2663E"/>
    <w:multiLevelType w:val="hybridMultilevel"/>
    <w:tmpl w:val="5076274C"/>
    <w:lvl w:ilvl="0" w:tplc="BE9A988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B1AE6"/>
    <w:multiLevelType w:val="hybridMultilevel"/>
    <w:tmpl w:val="E490FAF6"/>
    <w:lvl w:ilvl="0" w:tplc="737E2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A6E5D"/>
    <w:multiLevelType w:val="hybridMultilevel"/>
    <w:tmpl w:val="459A79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512283">
    <w:abstractNumId w:val="2"/>
  </w:num>
  <w:num w:numId="2" w16cid:durableId="4289791">
    <w:abstractNumId w:val="0"/>
  </w:num>
  <w:num w:numId="3" w16cid:durableId="1306349603">
    <w:abstractNumId w:val="5"/>
  </w:num>
  <w:num w:numId="4" w16cid:durableId="1839035325">
    <w:abstractNumId w:val="6"/>
  </w:num>
  <w:num w:numId="5" w16cid:durableId="100687727">
    <w:abstractNumId w:val="3"/>
  </w:num>
  <w:num w:numId="6" w16cid:durableId="1022820680">
    <w:abstractNumId w:val="1"/>
  </w:num>
  <w:num w:numId="7" w16cid:durableId="753431166">
    <w:abstractNumId w:val="4"/>
  </w:num>
  <w:num w:numId="8" w16cid:durableId="1418288335">
    <w:abstractNumId w:val="2"/>
  </w:num>
  <w:num w:numId="9" w16cid:durableId="1352993513">
    <w:abstractNumId w:val="2"/>
  </w:num>
  <w:num w:numId="10" w16cid:durableId="1438909135">
    <w:abstractNumId w:val="2"/>
  </w:num>
  <w:num w:numId="11" w16cid:durableId="4137407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30413474">
    <w:abstractNumId w:val="2"/>
  </w:num>
  <w:num w:numId="13" w16cid:durableId="2061325684">
    <w:abstractNumId w:val="2"/>
  </w:num>
  <w:num w:numId="14" w16cid:durableId="337080099">
    <w:abstractNumId w:val="7"/>
  </w:num>
  <w:num w:numId="15" w16cid:durableId="160782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C62"/>
    <w:rsid w:val="00042DC0"/>
    <w:rsid w:val="000632C2"/>
    <w:rsid w:val="000C3175"/>
    <w:rsid w:val="000C5E51"/>
    <w:rsid w:val="000C6632"/>
    <w:rsid w:val="000E4E2B"/>
    <w:rsid w:val="0010386C"/>
    <w:rsid w:val="00120CDA"/>
    <w:rsid w:val="00130672"/>
    <w:rsid w:val="001435BE"/>
    <w:rsid w:val="00144E89"/>
    <w:rsid w:val="00162D3C"/>
    <w:rsid w:val="001F277F"/>
    <w:rsid w:val="00210115"/>
    <w:rsid w:val="00217C62"/>
    <w:rsid w:val="0023490E"/>
    <w:rsid w:val="00247B40"/>
    <w:rsid w:val="00273D33"/>
    <w:rsid w:val="002B506B"/>
    <w:rsid w:val="00304851"/>
    <w:rsid w:val="00306C53"/>
    <w:rsid w:val="00320C28"/>
    <w:rsid w:val="003368D1"/>
    <w:rsid w:val="00363C73"/>
    <w:rsid w:val="003B52E2"/>
    <w:rsid w:val="003F56DC"/>
    <w:rsid w:val="00403526"/>
    <w:rsid w:val="004070E3"/>
    <w:rsid w:val="004603B4"/>
    <w:rsid w:val="00463E69"/>
    <w:rsid w:val="00465070"/>
    <w:rsid w:val="00487C82"/>
    <w:rsid w:val="00496AD8"/>
    <w:rsid w:val="004A52F4"/>
    <w:rsid w:val="004F2ECA"/>
    <w:rsid w:val="004F7B48"/>
    <w:rsid w:val="004F7C89"/>
    <w:rsid w:val="005039ED"/>
    <w:rsid w:val="005040FC"/>
    <w:rsid w:val="00536178"/>
    <w:rsid w:val="005A5708"/>
    <w:rsid w:val="005D7586"/>
    <w:rsid w:val="00627BB7"/>
    <w:rsid w:val="00633290"/>
    <w:rsid w:val="00637355"/>
    <w:rsid w:val="006551D2"/>
    <w:rsid w:val="006638F0"/>
    <w:rsid w:val="006E2A77"/>
    <w:rsid w:val="006F5D8B"/>
    <w:rsid w:val="00740710"/>
    <w:rsid w:val="007435B2"/>
    <w:rsid w:val="00747558"/>
    <w:rsid w:val="00760379"/>
    <w:rsid w:val="0076598E"/>
    <w:rsid w:val="0076613C"/>
    <w:rsid w:val="00782F8A"/>
    <w:rsid w:val="00791D01"/>
    <w:rsid w:val="007D4988"/>
    <w:rsid w:val="007F00A4"/>
    <w:rsid w:val="00816098"/>
    <w:rsid w:val="0088097F"/>
    <w:rsid w:val="008B606C"/>
    <w:rsid w:val="008E47A2"/>
    <w:rsid w:val="009176CF"/>
    <w:rsid w:val="00923D62"/>
    <w:rsid w:val="00925464"/>
    <w:rsid w:val="00957068"/>
    <w:rsid w:val="00974C54"/>
    <w:rsid w:val="009950EE"/>
    <w:rsid w:val="009A6784"/>
    <w:rsid w:val="009B5911"/>
    <w:rsid w:val="009C0D84"/>
    <w:rsid w:val="00A560CF"/>
    <w:rsid w:val="00AA06F0"/>
    <w:rsid w:val="00B02DF8"/>
    <w:rsid w:val="00B070C8"/>
    <w:rsid w:val="00B25CD7"/>
    <w:rsid w:val="00B37075"/>
    <w:rsid w:val="00B46234"/>
    <w:rsid w:val="00BC3963"/>
    <w:rsid w:val="00C22DF5"/>
    <w:rsid w:val="00C240E1"/>
    <w:rsid w:val="00C765A1"/>
    <w:rsid w:val="00C90255"/>
    <w:rsid w:val="00C92C15"/>
    <w:rsid w:val="00C92D60"/>
    <w:rsid w:val="00C96781"/>
    <w:rsid w:val="00CE2BC6"/>
    <w:rsid w:val="00CF3F7A"/>
    <w:rsid w:val="00D004B6"/>
    <w:rsid w:val="00D464DA"/>
    <w:rsid w:val="00D50B15"/>
    <w:rsid w:val="00D97D3B"/>
    <w:rsid w:val="00DB517D"/>
    <w:rsid w:val="00DB6EEA"/>
    <w:rsid w:val="00DC6691"/>
    <w:rsid w:val="00E03B78"/>
    <w:rsid w:val="00E1133A"/>
    <w:rsid w:val="00E42993"/>
    <w:rsid w:val="00EB2F19"/>
    <w:rsid w:val="00EF3E79"/>
    <w:rsid w:val="00EF4B1D"/>
    <w:rsid w:val="00F44CA9"/>
    <w:rsid w:val="00F604F5"/>
    <w:rsid w:val="00F82E42"/>
    <w:rsid w:val="00FE1935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EFA7B"/>
  <w15:chartTrackingRefBased/>
  <w15:docId w15:val="{4BD0D4A7-C7B1-421A-83D4-E6E5BEB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="Calibri" w:hAnsi="Verdana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42993"/>
    <w:pPr>
      <w:spacing w:line="276" w:lineRule="auto"/>
    </w:pPr>
    <w:rPr>
      <w:sz w:val="18"/>
      <w:szCs w:val="18"/>
      <w:lang w:eastAsia="en-US"/>
    </w:rPr>
  </w:style>
  <w:style w:type="paragraph" w:styleId="Kop1">
    <w:name w:val="heading 1"/>
    <w:basedOn w:val="Standaard"/>
    <w:next w:val="Standaard"/>
    <w:link w:val="Kop1Char"/>
    <w:qFormat/>
    <w:rsid w:val="00463E69"/>
    <w:pPr>
      <w:keepNext/>
      <w:numPr>
        <w:numId w:val="1"/>
      </w:numPr>
      <w:pBdr>
        <w:bottom w:val="single" w:sz="4" w:space="1" w:color="auto"/>
      </w:pBdr>
      <w:tabs>
        <w:tab w:val="left" w:pos="851"/>
      </w:tabs>
      <w:spacing w:after="600" w:line="240" w:lineRule="auto"/>
      <w:ind w:left="431" w:hanging="431"/>
      <w:outlineLvl w:val="0"/>
    </w:pPr>
    <w:rPr>
      <w:rFonts w:eastAsia="Times New Roman" w:cs="Arial"/>
      <w:b/>
      <w:bCs/>
      <w:kern w:val="32"/>
      <w:sz w:val="28"/>
      <w:szCs w:val="32"/>
      <w:lang w:eastAsia="nl-NL"/>
    </w:rPr>
  </w:style>
  <w:style w:type="paragraph" w:styleId="Kop2">
    <w:name w:val="heading 2"/>
    <w:basedOn w:val="Standaard"/>
    <w:next w:val="Standaard"/>
    <w:link w:val="Kop2Char"/>
    <w:qFormat/>
    <w:rsid w:val="00E42993"/>
    <w:pPr>
      <w:keepNext/>
      <w:numPr>
        <w:ilvl w:val="1"/>
        <w:numId w:val="1"/>
      </w:numPr>
      <w:tabs>
        <w:tab w:val="left" w:pos="851"/>
      </w:tabs>
      <w:spacing w:before="480" w:after="60" w:line="240" w:lineRule="auto"/>
      <w:outlineLvl w:val="1"/>
    </w:pPr>
    <w:rPr>
      <w:rFonts w:eastAsia="Times New Roman" w:cs="Arial"/>
      <w:b/>
      <w:bCs/>
      <w:sz w:val="24"/>
      <w:szCs w:val="28"/>
      <w:lang w:eastAsia="nl-NL"/>
    </w:rPr>
  </w:style>
  <w:style w:type="paragraph" w:styleId="Kop3">
    <w:name w:val="heading 3"/>
    <w:basedOn w:val="Standaard"/>
    <w:next w:val="Standaard"/>
    <w:link w:val="Kop3Char"/>
    <w:qFormat/>
    <w:rsid w:val="00463E69"/>
    <w:pPr>
      <w:keepNext/>
      <w:numPr>
        <w:ilvl w:val="2"/>
        <w:numId w:val="1"/>
      </w:numPr>
      <w:tabs>
        <w:tab w:val="left" w:pos="851"/>
      </w:tabs>
      <w:spacing w:before="240" w:after="60" w:line="240" w:lineRule="auto"/>
      <w:ind w:left="851" w:hanging="851"/>
      <w:outlineLvl w:val="2"/>
    </w:pPr>
    <w:rPr>
      <w:rFonts w:eastAsia="Times New Roman" w:cs="Arial"/>
      <w:b/>
      <w:bCs/>
      <w:szCs w:val="26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44E89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11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176CF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76CF"/>
  </w:style>
  <w:style w:type="paragraph" w:styleId="Voettekst">
    <w:name w:val="footer"/>
    <w:basedOn w:val="Standaard"/>
    <w:link w:val="VoettekstChar"/>
    <w:unhideWhenUsed/>
    <w:rsid w:val="009176CF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rsid w:val="009176CF"/>
  </w:style>
  <w:style w:type="character" w:customStyle="1" w:styleId="Kop1Char">
    <w:name w:val="Kop 1 Char"/>
    <w:basedOn w:val="Standaardalinea-lettertype"/>
    <w:link w:val="Kop1"/>
    <w:rsid w:val="00463E69"/>
    <w:rPr>
      <w:rFonts w:ascii="Verdana" w:eastAsia="Times New Roman" w:hAnsi="Verdana" w:cs="Arial"/>
      <w:b/>
      <w:bCs/>
      <w:kern w:val="32"/>
      <w:sz w:val="28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rsid w:val="00E42993"/>
    <w:rPr>
      <w:rFonts w:eastAsia="Times New Roman" w:cs="Arial"/>
      <w:b/>
      <w:bCs/>
      <w:sz w:val="24"/>
      <w:szCs w:val="28"/>
    </w:rPr>
  </w:style>
  <w:style w:type="character" w:customStyle="1" w:styleId="Kop3Char">
    <w:name w:val="Kop 3 Char"/>
    <w:basedOn w:val="Standaardalinea-lettertype"/>
    <w:link w:val="Kop3"/>
    <w:rsid w:val="00463E69"/>
    <w:rPr>
      <w:rFonts w:ascii="Verdana" w:eastAsia="Times New Roman" w:hAnsi="Verdana" w:cs="Arial"/>
      <w:b/>
      <w:bCs/>
      <w:sz w:val="18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463E69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E42993"/>
    <w:pPr>
      <w:tabs>
        <w:tab w:val="left" w:pos="539"/>
        <w:tab w:val="right" w:leader="dot" w:pos="9072"/>
      </w:tabs>
      <w:spacing w:before="300" w:after="60" w:line="240" w:lineRule="auto"/>
      <w:ind w:left="539" w:hanging="539"/>
    </w:pPr>
    <w:rPr>
      <w:caps/>
    </w:rPr>
  </w:style>
  <w:style w:type="character" w:styleId="Hyperlink">
    <w:name w:val="Hyperlink"/>
    <w:basedOn w:val="Standaardalinea-lettertype"/>
    <w:uiPriority w:val="99"/>
    <w:unhideWhenUsed/>
    <w:rsid w:val="0010386C"/>
    <w:rPr>
      <w:color w:val="0000FF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463E6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63E6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Inhoudsopgave">
    <w:name w:val="Inhoudsopgave"/>
    <w:basedOn w:val="Standaard"/>
    <w:rsid w:val="00463E69"/>
    <w:pPr>
      <w:pBdr>
        <w:bottom w:val="single" w:sz="4" w:space="1" w:color="auto"/>
      </w:pBdr>
      <w:spacing w:after="600" w:line="240" w:lineRule="auto"/>
    </w:pPr>
    <w:rPr>
      <w:rFonts w:eastAsia="Times New Roman"/>
      <w:b/>
      <w:bCs/>
      <w:sz w:val="28"/>
      <w:szCs w:val="24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C22DF5"/>
    <w:pPr>
      <w:spacing w:after="100"/>
      <w:ind w:left="360"/>
    </w:pPr>
  </w:style>
  <w:style w:type="table" w:styleId="Klassieketabel3">
    <w:name w:val="Table Classic 3"/>
    <w:basedOn w:val="Standaardtabel"/>
    <w:uiPriority w:val="99"/>
    <w:semiHidden/>
    <w:unhideWhenUsed/>
    <w:rsid w:val="00FE193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Kop4Char">
    <w:name w:val="Kop 4 Char"/>
    <w:basedOn w:val="Standaardalinea-lettertype"/>
    <w:link w:val="Kop4"/>
    <w:uiPriority w:val="9"/>
    <w:semiHidden/>
    <w:rsid w:val="00144E89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Lijstnummering">
    <w:name w:val="List Number"/>
    <w:basedOn w:val="Standaard"/>
    <w:semiHidden/>
    <w:rsid w:val="00144E89"/>
    <w:pPr>
      <w:numPr>
        <w:numId w:val="2"/>
      </w:numPr>
      <w:spacing w:line="260" w:lineRule="atLeast"/>
    </w:pPr>
    <w:rPr>
      <w:rFonts w:eastAsia="Times New Roman"/>
      <w:szCs w:val="24"/>
      <w:lang w:eastAsia="nl-NL"/>
    </w:rPr>
  </w:style>
  <w:style w:type="paragraph" w:styleId="Tekstzonderopmaak">
    <w:name w:val="Plain Text"/>
    <w:basedOn w:val="Standaard"/>
    <w:link w:val="TekstzonderopmaakChar"/>
    <w:semiHidden/>
    <w:rsid w:val="00144E89"/>
    <w:pPr>
      <w:spacing w:line="240" w:lineRule="auto"/>
    </w:pPr>
    <w:rPr>
      <w:rFonts w:ascii="Courier New" w:eastAsia="Times New Roman" w:hAnsi="Courier New" w:cs="Courier New"/>
      <w:i/>
      <w:iCs/>
      <w:color w:val="0000FF"/>
      <w:sz w:val="20"/>
      <w:szCs w:val="20"/>
      <w:lang w:eastAsia="nl-NL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144E89"/>
    <w:rPr>
      <w:rFonts w:ascii="Courier New" w:eastAsia="Times New Roman" w:hAnsi="Courier New" w:cs="Courier New"/>
      <w:i/>
      <w:iCs/>
      <w:color w:val="0000FF"/>
    </w:rPr>
  </w:style>
  <w:style w:type="paragraph" w:styleId="Plattetekst">
    <w:name w:val="Body Text"/>
    <w:basedOn w:val="Standaard"/>
    <w:link w:val="PlattetekstChar"/>
    <w:semiHidden/>
    <w:rsid w:val="00C92D60"/>
    <w:pPr>
      <w:spacing w:line="260" w:lineRule="atLeast"/>
    </w:pPr>
    <w:rPr>
      <w:rFonts w:eastAsia="MS Mincho"/>
      <w:color w:val="FF0000"/>
      <w:szCs w:val="24"/>
      <w:lang w:eastAsia="nl-NL"/>
    </w:rPr>
  </w:style>
  <w:style w:type="character" w:customStyle="1" w:styleId="PlattetekstChar">
    <w:name w:val="Platte tekst Char"/>
    <w:basedOn w:val="Standaardalinea-lettertype"/>
    <w:link w:val="Plattetekst"/>
    <w:semiHidden/>
    <w:rsid w:val="00C92D60"/>
    <w:rPr>
      <w:rFonts w:eastAsia="MS Mincho"/>
      <w:color w:val="FF0000"/>
      <w:sz w:val="18"/>
      <w:szCs w:val="24"/>
    </w:rPr>
  </w:style>
  <w:style w:type="paragraph" w:styleId="Plattetekst2">
    <w:name w:val="Body Text 2"/>
    <w:basedOn w:val="Standaard"/>
    <w:link w:val="Plattetekst2Char"/>
    <w:uiPriority w:val="99"/>
    <w:unhideWhenUsed/>
    <w:rsid w:val="00C92D60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C92D60"/>
    <w:rPr>
      <w:sz w:val="18"/>
      <w:szCs w:val="18"/>
      <w:lang w:eastAsia="en-US"/>
    </w:rPr>
  </w:style>
  <w:style w:type="paragraph" w:styleId="Lijstalinea">
    <w:name w:val="List Paragraph"/>
    <w:basedOn w:val="Standaard"/>
    <w:uiPriority w:val="34"/>
    <w:qFormat/>
    <w:rsid w:val="00306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%20Berkhout\Desktop\Projectplan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4969B1-48F9-44E4-AF47-9EBA7E0F4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5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Projectplan</vt:lpstr>
    </vt:vector>
  </TitlesOfParts>
  <Company>In-pact BV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Projectplan</dc:title>
  <dc:subject>Naam project</dc:subject>
  <dc:creator>Ramon Berkhout</dc:creator>
  <cp:keywords/>
  <cp:lastModifiedBy>Justin Munk</cp:lastModifiedBy>
  <cp:revision>2</cp:revision>
  <cp:lastPrinted>2014-02-27T10:54:00Z</cp:lastPrinted>
  <dcterms:created xsi:type="dcterms:W3CDTF">2024-06-11T11:46:00Z</dcterms:created>
  <dcterms:modified xsi:type="dcterms:W3CDTF">2024-06-11T11:46:00Z</dcterms:modified>
</cp:coreProperties>
</file>